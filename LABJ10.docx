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5E762" w14:textId="67C2892B" w:rsidR="00D94BB6" w:rsidRDefault="00D94BB6" w:rsidP="00D94BB6">
      <w:pPr>
        <w:spacing w:after="418"/>
        <w:ind w:left="239"/>
      </w:pPr>
    </w:p>
    <w:p w14:paraId="26FA8381" w14:textId="77777777" w:rsidR="00D94BB6" w:rsidRDefault="00D94BB6" w:rsidP="00D94BB6">
      <w:pPr>
        <w:pStyle w:val="Heading2"/>
        <w:ind w:left="-5"/>
      </w:pPr>
      <w:r>
        <w:t>Exercises</w:t>
      </w:r>
    </w:p>
    <w:p w14:paraId="7393AABA" w14:textId="77777777" w:rsidR="00D94BB6" w:rsidRDefault="00D94BB6" w:rsidP="00D94BB6">
      <w:pPr>
        <w:numPr>
          <w:ilvl w:val="0"/>
          <w:numId w:val="1"/>
        </w:numPr>
        <w:spacing w:after="0" w:line="263" w:lineRule="auto"/>
        <w:ind w:left="484" w:hanging="255"/>
      </w:pPr>
      <w:r>
        <w:t>Computing the Ackermann Function</w:t>
      </w:r>
    </w:p>
    <w:tbl>
      <w:tblPr>
        <w:tblStyle w:val="TableGrid"/>
        <w:tblW w:w="8340" w:type="dxa"/>
        <w:tblInd w:w="498" w:type="dxa"/>
        <w:tblCellMar>
          <w:top w:w="22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8340"/>
      </w:tblGrid>
      <w:tr w:rsidR="00D94BB6" w14:paraId="690D03E3" w14:textId="77777777" w:rsidTr="006F118A">
        <w:trPr>
          <w:trHeight w:val="1325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3098AA0" w14:textId="77777777" w:rsidR="00D94BB6" w:rsidRDefault="00D94BB6" w:rsidP="006F118A">
            <w:pPr>
              <w:spacing w:line="259" w:lineRule="auto"/>
              <w:ind w:left="8"/>
            </w:pPr>
            <w:r>
              <w:rPr>
                <w:b/>
                <w:sz w:val="16"/>
              </w:rPr>
              <w:t xml:space="preserve">int </w:t>
            </w:r>
            <w:r>
              <w:rPr>
                <w:sz w:val="16"/>
              </w:rPr>
              <w:t xml:space="preserve">Ackermann( </w:t>
            </w:r>
            <w:r>
              <w:rPr>
                <w:b/>
                <w:sz w:val="16"/>
              </w:rPr>
              <w:t xml:space="preserve">int </w:t>
            </w:r>
            <w:r>
              <w:rPr>
                <w:sz w:val="16"/>
              </w:rPr>
              <w:t xml:space="preserve">m, </w:t>
            </w:r>
            <w:r>
              <w:rPr>
                <w:b/>
                <w:sz w:val="16"/>
              </w:rPr>
              <w:t xml:space="preserve">int </w:t>
            </w:r>
            <w:r>
              <w:rPr>
                <w:sz w:val="16"/>
              </w:rPr>
              <w:t>n)</w:t>
            </w:r>
          </w:p>
          <w:p w14:paraId="2017C2B7" w14:textId="77777777" w:rsidR="00D94BB6" w:rsidRDefault="00D94BB6" w:rsidP="006F118A">
            <w:pPr>
              <w:spacing w:after="5" w:line="259" w:lineRule="auto"/>
            </w:pPr>
            <w:r>
              <w:rPr>
                <w:sz w:val="16"/>
              </w:rPr>
              <w:t>{</w:t>
            </w:r>
          </w:p>
          <w:p w14:paraId="4A95AEDD" w14:textId="77777777" w:rsidR="00D94BB6" w:rsidRDefault="00D94BB6" w:rsidP="006F118A">
            <w:pPr>
              <w:spacing w:after="31" w:line="259" w:lineRule="auto"/>
              <w:ind w:left="428"/>
            </w:pPr>
            <w:r>
              <w:rPr>
                <w:b/>
                <w:sz w:val="16"/>
              </w:rPr>
              <w:t xml:space="preserve">if </w:t>
            </w:r>
            <w:r>
              <w:rPr>
                <w:sz w:val="16"/>
              </w:rPr>
              <w:t xml:space="preserve">(m==0) </w:t>
            </w:r>
            <w:r>
              <w:rPr>
                <w:b/>
                <w:sz w:val="16"/>
              </w:rPr>
              <w:t xml:space="preserve">return </w:t>
            </w:r>
            <w:r>
              <w:rPr>
                <w:sz w:val="16"/>
              </w:rPr>
              <w:t>n+1;</w:t>
            </w:r>
          </w:p>
          <w:p w14:paraId="6B623098" w14:textId="77777777" w:rsidR="00D94BB6" w:rsidRDefault="00D94BB6" w:rsidP="006F118A">
            <w:pPr>
              <w:spacing w:after="18" w:line="259" w:lineRule="auto"/>
              <w:ind w:left="417"/>
            </w:pPr>
            <w:r>
              <w:rPr>
                <w:b/>
                <w:sz w:val="16"/>
              </w:rPr>
              <w:t xml:space="preserve">else if </w:t>
            </w:r>
            <w:r>
              <w:rPr>
                <w:sz w:val="16"/>
              </w:rPr>
              <w:t>(m</w:t>
            </w:r>
            <w:r>
              <w:rPr>
                <w:i/>
                <w:sz w:val="16"/>
              </w:rPr>
              <w:t>&gt;</w:t>
            </w:r>
            <w:r>
              <w:rPr>
                <w:sz w:val="16"/>
              </w:rPr>
              <w:t xml:space="preserve">0 &amp;&amp; n==0) </w:t>
            </w:r>
            <w:r>
              <w:rPr>
                <w:b/>
                <w:sz w:val="16"/>
              </w:rPr>
              <w:t xml:space="preserve">return </w:t>
            </w:r>
            <w:r>
              <w:rPr>
                <w:sz w:val="16"/>
              </w:rPr>
              <w:t>Ackermann(m</w:t>
            </w:r>
            <w:r>
              <w:rPr>
                <w:rFonts w:ascii="Calibri" w:eastAsia="Calibri" w:hAnsi="Calibri" w:cs="Calibri"/>
                <w:sz w:val="16"/>
              </w:rPr>
              <w:t>−</w:t>
            </w:r>
            <w:r>
              <w:rPr>
                <w:sz w:val="16"/>
              </w:rPr>
              <w:t>1 ,1);</w:t>
            </w:r>
          </w:p>
          <w:p w14:paraId="30EF2F08" w14:textId="77777777" w:rsidR="00D94BB6" w:rsidRDefault="00D94BB6" w:rsidP="006F118A">
            <w:pPr>
              <w:spacing w:after="30" w:line="259" w:lineRule="auto"/>
              <w:ind w:left="417"/>
            </w:pPr>
            <w:r>
              <w:rPr>
                <w:b/>
                <w:sz w:val="16"/>
              </w:rPr>
              <w:t xml:space="preserve">else if </w:t>
            </w:r>
            <w:r>
              <w:rPr>
                <w:sz w:val="16"/>
              </w:rPr>
              <w:t>(m</w:t>
            </w:r>
            <w:r>
              <w:rPr>
                <w:i/>
                <w:sz w:val="16"/>
              </w:rPr>
              <w:t>&gt;</w:t>
            </w:r>
            <w:r>
              <w:rPr>
                <w:sz w:val="16"/>
              </w:rPr>
              <w:t>0 &amp;&amp; n</w:t>
            </w:r>
            <w:r>
              <w:rPr>
                <w:i/>
                <w:sz w:val="16"/>
              </w:rPr>
              <w:t>&gt;</w:t>
            </w:r>
            <w:r>
              <w:rPr>
                <w:sz w:val="16"/>
              </w:rPr>
              <w:t>0)</w:t>
            </w:r>
          </w:p>
          <w:p w14:paraId="62EC0A77" w14:textId="77777777" w:rsidR="00D94BB6" w:rsidRDefault="00D94BB6" w:rsidP="006F118A">
            <w:pPr>
              <w:spacing w:line="259" w:lineRule="auto"/>
              <w:ind w:left="407"/>
            </w:pPr>
            <w:r>
              <w:rPr>
                <w:b/>
                <w:sz w:val="16"/>
              </w:rPr>
              <w:t xml:space="preserve">return </w:t>
            </w:r>
            <w:r>
              <w:rPr>
                <w:sz w:val="16"/>
              </w:rPr>
              <w:t>Ackermann( m</w:t>
            </w:r>
            <w:r>
              <w:rPr>
                <w:rFonts w:ascii="Calibri" w:eastAsia="Calibri" w:hAnsi="Calibri" w:cs="Calibri"/>
                <w:sz w:val="16"/>
              </w:rPr>
              <w:t>−</w:t>
            </w:r>
            <w:r>
              <w:rPr>
                <w:sz w:val="16"/>
              </w:rPr>
              <w:t>1, Ackermann(m, n</w:t>
            </w:r>
            <w:r>
              <w:rPr>
                <w:rFonts w:ascii="Calibri" w:eastAsia="Calibri" w:hAnsi="Calibri" w:cs="Calibri"/>
                <w:sz w:val="16"/>
              </w:rPr>
              <w:t>−</w:t>
            </w:r>
            <w:r>
              <w:rPr>
                <w:sz w:val="16"/>
              </w:rPr>
              <w:t>1));</w:t>
            </w:r>
          </w:p>
          <w:p w14:paraId="145A58CA" w14:textId="77777777" w:rsidR="00D94BB6" w:rsidRDefault="00D94BB6" w:rsidP="006F118A">
            <w:pPr>
              <w:spacing w:line="259" w:lineRule="auto"/>
            </w:pPr>
            <w:r>
              <w:rPr>
                <w:sz w:val="16"/>
              </w:rPr>
              <w:t>}</w:t>
            </w:r>
          </w:p>
        </w:tc>
      </w:tr>
    </w:tbl>
    <w:p w14:paraId="335B18BF" w14:textId="77777777" w:rsidR="00D94BB6" w:rsidRDefault="00D94BB6" w:rsidP="00D94BB6">
      <w:pPr>
        <w:ind w:left="508"/>
      </w:pPr>
      <w:r>
        <w:t xml:space="preserve">Write a C++ program to compute </w:t>
      </w:r>
      <w:proofErr w:type="gramStart"/>
      <w:r>
        <w:t>A(</w:t>
      </w:r>
      <w:proofErr w:type="gramEnd"/>
      <w:r>
        <w:t>3,4) using above function.</w:t>
      </w:r>
    </w:p>
    <w:tbl>
      <w:tblPr>
        <w:tblStyle w:val="TableGrid0"/>
        <w:tblW w:w="0" w:type="auto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8"/>
      </w:tblGrid>
      <w:tr w:rsidR="00D94BB6" w14:paraId="5C3091C5" w14:textId="77777777" w:rsidTr="001547DE">
        <w:tc>
          <w:tcPr>
            <w:tcW w:w="8828" w:type="dxa"/>
          </w:tcPr>
          <w:p w14:paraId="48D125D6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1AA56367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&lt;conio.h&gt;</w:t>
            </w:r>
          </w:p>
          <w:p w14:paraId="55E32608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std;</w:t>
            </w:r>
          </w:p>
          <w:p w14:paraId="0636E2EB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2ABF4F7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ackermann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19E165EC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70FDF6E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main()</w:t>
            </w:r>
          </w:p>
          <w:p w14:paraId="36FB87DB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A97B100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value after execution of Ackermann(3,4) is: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ackermann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(3, 4)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86E4209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8E848D6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223EECFF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6316AF67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7853E82B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5FEAD16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ackermann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5642FB62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2B2C8FF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== 0)</w:t>
            </w:r>
          </w:p>
          <w:p w14:paraId="7FD5DC23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4A6B346F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+ 1;</w:t>
            </w:r>
          </w:p>
          <w:p w14:paraId="0DC75AC6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33F2063E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&gt; 0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== 0)</w:t>
            </w:r>
          </w:p>
          <w:p w14:paraId="66E647B8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2B5A5DD3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ackermann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- 1, 1);</w:t>
            </w:r>
          </w:p>
          <w:p w14:paraId="44CE246B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335802A0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&gt; 0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&gt; 0)</w:t>
            </w:r>
          </w:p>
          <w:p w14:paraId="5269813A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348F6464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ackermann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sz w:val="19"/>
                <w:szCs w:val="19"/>
              </w:rPr>
              <w:t>-1,ackermann(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- 1));</w:t>
            </w:r>
          </w:p>
          <w:p w14:paraId="7C0B0D64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4F0DB6F4" w14:textId="77777777" w:rsidR="00D94BB6" w:rsidRDefault="00D94BB6" w:rsidP="006F118A"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D94BB6" w14:paraId="3192CEE4" w14:textId="77777777" w:rsidTr="001547DE">
        <w:tc>
          <w:tcPr>
            <w:tcW w:w="8828" w:type="dxa"/>
          </w:tcPr>
          <w:p w14:paraId="4E551852" w14:textId="77777777" w:rsidR="00D94BB6" w:rsidRDefault="00D94BB6" w:rsidP="006F118A">
            <w:r w:rsidRPr="00284B59">
              <w:rPr>
                <w:noProof/>
                <w:lang w:val="en-GB" w:eastAsia="en-GB"/>
              </w:rPr>
              <w:drawing>
                <wp:inline distT="0" distB="0" distL="0" distR="0" wp14:anchorId="0282071C" wp14:editId="51576DE0">
                  <wp:extent cx="4163006" cy="64779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7D725" w14:textId="77777777" w:rsidR="00D94BB6" w:rsidRDefault="00D94BB6" w:rsidP="00D94BB6">
      <w:pPr>
        <w:ind w:left="508"/>
      </w:pPr>
    </w:p>
    <w:p w14:paraId="75A589DE" w14:textId="77777777" w:rsidR="00D94BB6" w:rsidRDefault="00D94BB6" w:rsidP="00D94BB6">
      <w:pPr>
        <w:numPr>
          <w:ilvl w:val="0"/>
          <w:numId w:val="1"/>
        </w:numPr>
        <w:spacing w:after="171" w:line="263" w:lineRule="auto"/>
        <w:ind w:left="484" w:hanging="255"/>
      </w:pPr>
      <w:r>
        <w:t>Write a recursive function in C++ to print numbers from n to 0.</w:t>
      </w:r>
    </w:p>
    <w:tbl>
      <w:tblPr>
        <w:tblStyle w:val="TableGrid0"/>
        <w:tblW w:w="0" w:type="auto"/>
        <w:tblInd w:w="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2"/>
      </w:tblGrid>
      <w:tr w:rsidR="00D94BB6" w14:paraId="15DE7DAB" w14:textId="77777777" w:rsidTr="001547DE">
        <w:tc>
          <w:tcPr>
            <w:tcW w:w="8828" w:type="dxa"/>
          </w:tcPr>
          <w:p w14:paraId="6AA70B46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84B59">
              <w:rPr>
                <w:rFonts w:ascii="Consolas" w:hAnsi="Consolas" w:cs="Consolas"/>
                <w:sz w:val="19"/>
                <w:szCs w:val="19"/>
              </w:rPr>
              <w:t>printNumber</w:t>
            </w:r>
            <w:proofErr w:type="spellEnd"/>
            <w:r w:rsidRPr="00284B59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284B5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84B59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25685F90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3026D6B4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ab/>
            </w:r>
            <w:r w:rsidRPr="00284B59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 w:rsidRPr="00284B59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&lt; 0)</w:t>
            </w:r>
          </w:p>
          <w:p w14:paraId="5D07847E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0472AC18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ab/>
            </w:r>
            <w:r w:rsidRPr="00284B59">
              <w:rPr>
                <w:rFonts w:ascii="Consolas" w:hAnsi="Consolas" w:cs="Consolas"/>
                <w:sz w:val="19"/>
                <w:szCs w:val="19"/>
              </w:rPr>
              <w:tab/>
            </w:r>
            <w:r w:rsidRPr="00284B59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E40D1C9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57BCE748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else </w:t>
            </w:r>
            <w:r w:rsidRPr="00284B59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 w:rsidRPr="00284B59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&gt;= 0)</w:t>
            </w:r>
          </w:p>
          <w:p w14:paraId="05019824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29364E88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284B5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284B59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84B5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84B59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84B5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84B59"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36F8CC0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ab/>
            </w:r>
            <w:r w:rsidRPr="00284B5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284B59">
              <w:rPr>
                <w:rFonts w:ascii="Consolas" w:hAnsi="Consolas" w:cs="Consolas"/>
                <w:sz w:val="19"/>
                <w:szCs w:val="19"/>
              </w:rPr>
              <w:t>printNumber</w:t>
            </w:r>
            <w:proofErr w:type="spellEnd"/>
            <w:r w:rsidRPr="00284B59">
              <w:rPr>
                <w:rFonts w:ascii="Consolas" w:hAnsi="Consolas" w:cs="Consolas"/>
                <w:sz w:val="19"/>
                <w:szCs w:val="19"/>
              </w:rPr>
              <w:t>(</w:t>
            </w:r>
            <w:r w:rsidRPr="00284B59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284B59">
              <w:rPr>
                <w:rFonts w:ascii="Consolas" w:hAnsi="Consolas" w:cs="Consolas"/>
                <w:sz w:val="19"/>
                <w:szCs w:val="19"/>
              </w:rPr>
              <w:t xml:space="preserve"> - 1);</w:t>
            </w:r>
          </w:p>
          <w:p w14:paraId="09777752" w14:textId="77777777" w:rsidR="00D94BB6" w:rsidRPr="00284B59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onsolas" w:hAnsi="Consolas" w:cs="Consolas"/>
                <w:sz w:val="19"/>
                <w:szCs w:val="19"/>
              </w:rPr>
            </w:pPr>
            <w:r w:rsidRPr="00284B59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472948E6" w14:textId="77777777" w:rsidR="00D94BB6" w:rsidRDefault="00D94BB6" w:rsidP="006F118A">
            <w:pPr>
              <w:ind w:left="473"/>
            </w:pPr>
            <w:r w:rsidRPr="00284B59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D94BB6" w14:paraId="5A2A01F1" w14:textId="77777777" w:rsidTr="001547DE">
        <w:tc>
          <w:tcPr>
            <w:tcW w:w="8828" w:type="dxa"/>
          </w:tcPr>
          <w:p w14:paraId="1387C1FF" w14:textId="77777777" w:rsidR="00D94BB6" w:rsidRDefault="00D94BB6" w:rsidP="006F118A">
            <w:r w:rsidRPr="00284B59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21F06C4" wp14:editId="1B535643">
                  <wp:extent cx="4334480" cy="79068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95E22" w14:textId="77777777" w:rsidR="00D94BB6" w:rsidRDefault="00D94BB6" w:rsidP="00D94BB6">
      <w:pPr>
        <w:ind w:left="484"/>
      </w:pPr>
    </w:p>
    <w:p w14:paraId="4EBD0130" w14:textId="77777777" w:rsidR="00D94BB6" w:rsidRDefault="00D94BB6" w:rsidP="00D94BB6">
      <w:pPr>
        <w:numPr>
          <w:ilvl w:val="0"/>
          <w:numId w:val="1"/>
        </w:numPr>
        <w:spacing w:after="262" w:line="263" w:lineRule="auto"/>
        <w:ind w:left="484" w:hanging="255"/>
      </w:pPr>
      <w:r>
        <w:t>Write a function in C++ using Recursion to compute binomial coefficients C(n, k) using the recursive definition:</w:t>
      </w:r>
    </w:p>
    <w:p w14:paraId="43E3692D" w14:textId="77777777" w:rsidR="00D94BB6" w:rsidRDefault="00D94BB6" w:rsidP="00D94BB6">
      <w:pPr>
        <w:spacing w:after="3"/>
        <w:ind w:left="508"/>
        <w:jc w:val="center"/>
      </w:pPr>
      <w:proofErr w:type="gramStart"/>
      <w:r>
        <w:t>C(</w:t>
      </w:r>
      <w:proofErr w:type="spellStart"/>
      <w:proofErr w:type="gramEnd"/>
      <w:r>
        <w:t>n,n</w:t>
      </w:r>
      <w:proofErr w:type="spellEnd"/>
      <w:r>
        <w:t>) = 1</w:t>
      </w:r>
    </w:p>
    <w:p w14:paraId="0646BBEB" w14:textId="77777777" w:rsidR="00D94BB6" w:rsidRDefault="00D94BB6" w:rsidP="00D94BB6">
      <w:pPr>
        <w:spacing w:after="3"/>
        <w:ind w:left="508"/>
        <w:jc w:val="center"/>
      </w:pPr>
      <w:r>
        <w:t>C(n,0) = 1</w:t>
      </w:r>
    </w:p>
    <w:p w14:paraId="62A3CE4E" w14:textId="77777777" w:rsidR="00D94BB6" w:rsidRDefault="00D94BB6" w:rsidP="00D94BB6">
      <w:pPr>
        <w:spacing w:after="288"/>
        <w:ind w:left="508"/>
        <w:jc w:val="center"/>
      </w:pPr>
      <w:proofErr w:type="gramStart"/>
      <w:r>
        <w:t>C(</w:t>
      </w:r>
      <w:proofErr w:type="spellStart"/>
      <w:proofErr w:type="gramEnd"/>
      <w:r>
        <w:t>n,k</w:t>
      </w:r>
      <w:proofErr w:type="spellEnd"/>
      <w:r>
        <w:t>) = C(n-1, k-1) + C(n-1,k) for (0&lt;k&lt;n) and n&gt;1</w:t>
      </w:r>
    </w:p>
    <w:tbl>
      <w:tblPr>
        <w:tblStyle w:val="TableGrid0"/>
        <w:tblW w:w="0" w:type="auto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8"/>
      </w:tblGrid>
      <w:tr w:rsidR="00D94BB6" w14:paraId="15C4A4E5" w14:textId="77777777" w:rsidTr="001547DE">
        <w:tc>
          <w:tcPr>
            <w:tcW w:w="8828" w:type="dxa"/>
          </w:tcPr>
          <w:p w14:paraId="412E7F6C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2FDB1A18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0384C59E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== 0)</w:t>
            </w:r>
          </w:p>
          <w:p w14:paraId="179DE909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2001BF4F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1;</w:t>
            </w:r>
          </w:p>
          <w:p w14:paraId="7E1506A6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07ACFD0D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&gt; 0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&gt; 1)</w:t>
            </w:r>
          </w:p>
          <w:p w14:paraId="1274A12F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1F584A2A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- 1) + c(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- 1,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1921E8AE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44E81043" w14:textId="77777777" w:rsidR="00D94BB6" w:rsidRDefault="00D94BB6" w:rsidP="006F118A">
            <w:pPr>
              <w:spacing w:after="288" w:line="259" w:lineRule="auto"/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D94BB6" w14:paraId="1A81994C" w14:textId="77777777" w:rsidTr="001547DE">
        <w:tc>
          <w:tcPr>
            <w:tcW w:w="8828" w:type="dxa"/>
          </w:tcPr>
          <w:p w14:paraId="33F6B4C4" w14:textId="77777777" w:rsidR="00D94BB6" w:rsidRDefault="00D94BB6" w:rsidP="006F118A">
            <w:pPr>
              <w:spacing w:after="288" w:line="259" w:lineRule="auto"/>
              <w:jc w:val="center"/>
            </w:pPr>
            <w:r w:rsidRPr="00E22087">
              <w:rPr>
                <w:noProof/>
                <w:lang w:val="en-GB" w:eastAsia="en-GB"/>
              </w:rPr>
              <w:drawing>
                <wp:inline distT="0" distB="0" distL="0" distR="0" wp14:anchorId="6720FFA3" wp14:editId="77FBEC00">
                  <wp:extent cx="3600953" cy="100979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2C722" w14:textId="77777777" w:rsidR="00D94BB6" w:rsidRDefault="00D94BB6" w:rsidP="00D94BB6">
      <w:pPr>
        <w:spacing w:after="288"/>
        <w:ind w:left="508"/>
        <w:jc w:val="center"/>
      </w:pPr>
    </w:p>
    <w:p w14:paraId="2EFE4AFB" w14:textId="77777777" w:rsidR="00D94BB6" w:rsidRDefault="00D94BB6" w:rsidP="00D94BB6">
      <w:pPr>
        <w:numPr>
          <w:ilvl w:val="0"/>
          <w:numId w:val="1"/>
        </w:numPr>
        <w:spacing w:after="171" w:line="263" w:lineRule="auto"/>
        <w:ind w:left="484" w:hanging="255"/>
      </w:pPr>
      <w:r>
        <w:t>Write a recursive function in C++ to check if a number n is prime. (You have to check whether n is divisible by any number below n)</w:t>
      </w:r>
    </w:p>
    <w:tbl>
      <w:tblPr>
        <w:tblStyle w:val="TableGrid0"/>
        <w:tblW w:w="0" w:type="auto"/>
        <w:tblInd w:w="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2"/>
      </w:tblGrid>
      <w:tr w:rsidR="00D94BB6" w14:paraId="2CE909F1" w14:textId="77777777" w:rsidTr="001547DE">
        <w:tc>
          <w:tcPr>
            <w:tcW w:w="8828" w:type="dxa"/>
          </w:tcPr>
          <w:p w14:paraId="6C8F3AC0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bookmarkStart w:id="0" w:name="_GoBack"/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primeCheck(</w:t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, </w:t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=2) </w:t>
            </w:r>
            <w:r>
              <w:rPr>
                <w:rFonts w:ascii="Cascadia Mono" w:hAnsi="Cascadia Mono" w:cs="Cascadia Mono"/>
                <w:sz w:val="19"/>
                <w:szCs w:val="19"/>
              </w:rPr>
              <w:t>//copied from internet</w:t>
            </w:r>
          </w:p>
          <w:p w14:paraId="4DCDC119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14:paraId="6975C4E8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Base cases</w:t>
            </w:r>
          </w:p>
          <w:p w14:paraId="660FD68A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(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&lt;= 2)</w:t>
            </w:r>
          </w:p>
          <w:p w14:paraId="08A6594F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(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== 2) ? </w:t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: </w:t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>;</w:t>
            </w:r>
          </w:p>
          <w:p w14:paraId="70BCD1C3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(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% 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== 0)</w:t>
            </w:r>
          </w:p>
          <w:p w14:paraId="16C80A2C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>;</w:t>
            </w:r>
          </w:p>
          <w:p w14:paraId="133AF5DB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(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* 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&gt; 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  <w:p w14:paraId="57F68B0E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>;</w:t>
            </w:r>
          </w:p>
          <w:p w14:paraId="28417047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717D259D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Check for next divisor</w:t>
            </w:r>
          </w:p>
          <w:p w14:paraId="6918DF5C" w14:textId="77777777" w:rsidR="00D94BB6" w:rsidRPr="002645F7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2645F7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primeCheck(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, </w:t>
            </w:r>
            <w:r w:rsidRPr="002645F7"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 w:rsidRPr="002645F7">
              <w:rPr>
                <w:rFonts w:ascii="Cascadia Mono" w:hAnsi="Cascadia Mono" w:cs="Cascadia Mono"/>
                <w:sz w:val="19"/>
                <w:szCs w:val="19"/>
              </w:rPr>
              <w:t xml:space="preserve"> + 1);</w:t>
            </w:r>
          </w:p>
          <w:p w14:paraId="7A3DB8D7" w14:textId="77777777" w:rsidR="00D94BB6" w:rsidRDefault="00D94BB6" w:rsidP="006F118A">
            <w:pPr>
              <w:ind w:left="473"/>
            </w:pPr>
            <w:r w:rsidRPr="002645F7"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  <w:tr w:rsidR="00D94BB6" w14:paraId="34CB77B1" w14:textId="77777777" w:rsidTr="001547DE">
        <w:tc>
          <w:tcPr>
            <w:tcW w:w="8828" w:type="dxa"/>
          </w:tcPr>
          <w:p w14:paraId="032F2385" w14:textId="77777777" w:rsidR="00D94BB6" w:rsidRDefault="00D94BB6" w:rsidP="006F118A">
            <w:r w:rsidRPr="002645F7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699A966" wp14:editId="20046907">
                  <wp:extent cx="1895740" cy="60968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244F0" w14:textId="77777777" w:rsidR="00D94BB6" w:rsidRDefault="00D94BB6" w:rsidP="006F118A">
            <w:r w:rsidRPr="002645F7">
              <w:rPr>
                <w:noProof/>
                <w:lang w:val="en-GB" w:eastAsia="en-GB"/>
              </w:rPr>
              <w:drawing>
                <wp:inline distT="0" distB="0" distL="0" distR="0" wp14:anchorId="643DE325" wp14:editId="353FE5B9">
                  <wp:extent cx="1781424" cy="685896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CBB9D3C" w14:textId="77777777" w:rsidR="00D94BB6" w:rsidRDefault="00D94BB6" w:rsidP="00D94BB6">
      <w:pPr>
        <w:ind w:left="484"/>
      </w:pPr>
    </w:p>
    <w:p w14:paraId="448C0221" w14:textId="77777777" w:rsidR="00D94BB6" w:rsidRDefault="00D94BB6" w:rsidP="00D94BB6">
      <w:pPr>
        <w:ind w:left="484"/>
      </w:pPr>
    </w:p>
    <w:p w14:paraId="4A3A853A" w14:textId="77777777" w:rsidR="00D94BB6" w:rsidRDefault="00D94BB6" w:rsidP="00D94BB6">
      <w:pPr>
        <w:numPr>
          <w:ilvl w:val="0"/>
          <w:numId w:val="1"/>
        </w:numPr>
        <w:spacing w:after="53" w:line="263" w:lineRule="auto"/>
        <w:ind w:left="484" w:hanging="255"/>
      </w:pPr>
      <w:r>
        <w:t xml:space="preserve">Write a function </w:t>
      </w:r>
      <w:proofErr w:type="gramStart"/>
      <w:r>
        <w:t>Multiply(</w:t>
      </w:r>
      <w:proofErr w:type="gramEnd"/>
      <w:r>
        <w:t>int a[], int size) to (recursively) compute the result of the elements in an array.</w:t>
      </w:r>
    </w:p>
    <w:p w14:paraId="4215E8B9" w14:textId="77777777" w:rsidR="00D94BB6" w:rsidRDefault="00D94BB6" w:rsidP="00D94BB6">
      <w:pPr>
        <w:shd w:val="clear" w:color="auto" w:fill="F2F2F2"/>
        <w:spacing w:after="1"/>
        <w:ind w:left="510" w:right="2244"/>
      </w:pPr>
      <w:r>
        <w:rPr>
          <w:i/>
          <w:sz w:val="16"/>
        </w:rPr>
        <w:t>//Example Run</w:t>
      </w:r>
    </w:p>
    <w:p w14:paraId="5D8DD533" w14:textId="77777777" w:rsidR="00D94BB6" w:rsidRDefault="00D94BB6" w:rsidP="00D94BB6">
      <w:pPr>
        <w:shd w:val="clear" w:color="auto" w:fill="F2F2F2"/>
        <w:spacing w:after="336" w:line="272" w:lineRule="auto"/>
        <w:ind w:left="510" w:right="2244" w:firstLine="2"/>
        <w:jc w:val="both"/>
        <w:rPr>
          <w:i/>
          <w:sz w:val="16"/>
        </w:rPr>
      </w:pPr>
      <w:proofErr w:type="spellStart"/>
      <w:r>
        <w:rPr>
          <w:b/>
          <w:sz w:val="16"/>
        </w:rPr>
        <w:t>int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sz w:val="16"/>
        </w:rPr>
        <w:t>arr</w:t>
      </w:r>
      <w:proofErr w:type="spellEnd"/>
      <w:r>
        <w:rPr>
          <w:sz w:val="16"/>
        </w:rPr>
        <w:t xml:space="preserve"> []={1 ,2 ,3 ,4} ; </w:t>
      </w:r>
      <w:r>
        <w:rPr>
          <w:b/>
          <w:sz w:val="16"/>
        </w:rPr>
        <w:t xml:space="preserve">int </w:t>
      </w:r>
      <w:r>
        <w:rPr>
          <w:sz w:val="16"/>
        </w:rPr>
        <w:t xml:space="preserve">result = Multiply ( </w:t>
      </w:r>
      <w:proofErr w:type="spellStart"/>
      <w:r>
        <w:rPr>
          <w:sz w:val="16"/>
        </w:rPr>
        <w:t>arr</w:t>
      </w:r>
      <w:proofErr w:type="spellEnd"/>
      <w:r>
        <w:rPr>
          <w:sz w:val="16"/>
        </w:rPr>
        <w:t xml:space="preserve"> ,4) ; </w:t>
      </w:r>
      <w:proofErr w:type="spellStart"/>
      <w:r>
        <w:rPr>
          <w:sz w:val="16"/>
        </w:rPr>
        <w:t>cout</w:t>
      </w:r>
      <w:proofErr w:type="spellEnd"/>
      <w:r>
        <w:rPr>
          <w:i/>
          <w:sz w:val="16"/>
        </w:rPr>
        <w:t>&lt;&lt;</w:t>
      </w:r>
      <w:r>
        <w:rPr>
          <w:sz w:val="16"/>
        </w:rPr>
        <w:t xml:space="preserve">result </w:t>
      </w:r>
      <w:r>
        <w:rPr>
          <w:i/>
          <w:sz w:val="16"/>
        </w:rPr>
        <w:t>&lt;&lt;</w:t>
      </w:r>
      <w:proofErr w:type="spellStart"/>
      <w:r>
        <w:rPr>
          <w:sz w:val="16"/>
        </w:rPr>
        <w:t>endl</w:t>
      </w:r>
      <w:proofErr w:type="spellEnd"/>
      <w:r>
        <w:rPr>
          <w:sz w:val="16"/>
        </w:rPr>
        <w:t xml:space="preserve"> ; </w:t>
      </w:r>
      <w:r>
        <w:rPr>
          <w:i/>
          <w:sz w:val="16"/>
        </w:rPr>
        <w:t>//Should print 24</w:t>
      </w:r>
    </w:p>
    <w:tbl>
      <w:tblPr>
        <w:tblStyle w:val="TableGrid0"/>
        <w:tblW w:w="0" w:type="auto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D94BB6" w14:paraId="2A672234" w14:textId="77777777" w:rsidTr="001547DE">
        <w:tc>
          <w:tcPr>
            <w:tcW w:w="8828" w:type="dxa"/>
          </w:tcPr>
          <w:p w14:paraId="2538F71F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multiply(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  <w:p w14:paraId="156D21D4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14:paraId="16B77306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== 0)</w:t>
            </w:r>
          </w:p>
          <w:p w14:paraId="16C458B7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ab/>
              <w:t>{</w:t>
            </w:r>
          </w:p>
          <w:p w14:paraId="058C2C6A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sz w:val="19"/>
                <w:szCs w:val="19"/>
              </w:rPr>
              <w:t>];</w:t>
            </w:r>
          </w:p>
          <w:p w14:paraId="6D90A05E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ab/>
              <w:t>}</w:t>
            </w:r>
          </w:p>
          <w:p w14:paraId="60652963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3F1A2E4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ab/>
              <w:t>{</w:t>
            </w:r>
          </w:p>
          <w:p w14:paraId="0802DC33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sz w:val="19"/>
                <w:szCs w:val="19"/>
              </w:rPr>
              <w:t>-1]*multiply(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sz w:val="19"/>
                <w:szCs w:val="19"/>
              </w:rPr>
              <w:t>-1);</w:t>
            </w:r>
          </w:p>
          <w:p w14:paraId="70C63C0F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7FFAF9BD" w14:textId="77777777" w:rsidR="00D94BB6" w:rsidRDefault="00D94BB6" w:rsidP="006F11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ab/>
              <w:t>}</w:t>
            </w:r>
          </w:p>
          <w:p w14:paraId="5A4BD63F" w14:textId="77777777" w:rsidR="00D94BB6" w:rsidRDefault="00D94BB6" w:rsidP="006F118A">
            <w:pPr>
              <w:spacing w:after="336" w:line="272" w:lineRule="auto"/>
              <w:ind w:right="2244"/>
              <w:jc w:val="both"/>
            </w:pPr>
            <w:r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  <w:tr w:rsidR="00D94BB6" w14:paraId="4C765BBD" w14:textId="77777777" w:rsidTr="001547DE">
        <w:tc>
          <w:tcPr>
            <w:tcW w:w="8828" w:type="dxa"/>
          </w:tcPr>
          <w:p w14:paraId="5197ED45" w14:textId="77777777" w:rsidR="00D94BB6" w:rsidRDefault="00D94BB6" w:rsidP="006F118A">
            <w:pPr>
              <w:spacing w:after="336" w:line="272" w:lineRule="auto"/>
              <w:ind w:right="2244"/>
              <w:jc w:val="both"/>
            </w:pPr>
            <w:r w:rsidRPr="00BD4F6E">
              <w:rPr>
                <w:noProof/>
                <w:lang w:val="en-GB" w:eastAsia="en-GB"/>
              </w:rPr>
              <w:drawing>
                <wp:inline distT="0" distB="0" distL="0" distR="0" wp14:anchorId="6F5CB788" wp14:editId="52F9C7A1">
                  <wp:extent cx="4172532" cy="6096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A3C2C" w14:textId="77777777" w:rsidR="00D94BB6" w:rsidRDefault="00D94BB6" w:rsidP="00D94BB6">
      <w:pPr>
        <w:shd w:val="clear" w:color="auto" w:fill="F2F2F2"/>
        <w:spacing w:after="336" w:line="272" w:lineRule="auto"/>
        <w:ind w:left="510" w:right="2244" w:firstLine="2"/>
        <w:jc w:val="both"/>
      </w:pPr>
    </w:p>
    <w:p w14:paraId="64D34E02" w14:textId="77777777" w:rsidR="00D94BB6" w:rsidRDefault="00D94BB6" w:rsidP="00D94BB6">
      <w:pPr>
        <w:numPr>
          <w:ilvl w:val="0"/>
          <w:numId w:val="1"/>
        </w:numPr>
        <w:spacing w:after="1869" w:line="263" w:lineRule="auto"/>
        <w:ind w:left="484" w:hanging="255"/>
      </w:pPr>
      <w:r>
        <w:t>Give a recursive procedure that checks if a given list is a palindrome</w:t>
      </w:r>
      <w:r>
        <w:br/>
      </w:r>
    </w:p>
    <w:tbl>
      <w:tblPr>
        <w:tblStyle w:val="TableGrid0"/>
        <w:tblW w:w="8494" w:type="dxa"/>
        <w:tblInd w:w="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94BB6" w14:paraId="36FC7187" w14:textId="77777777" w:rsidTr="001547DE">
        <w:trPr>
          <w:trHeight w:val="410"/>
        </w:trPr>
        <w:tc>
          <w:tcPr>
            <w:tcW w:w="8494" w:type="dxa"/>
          </w:tcPr>
          <w:p w14:paraId="19647D78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n = 0;</w:t>
            </w:r>
          </w:p>
          <w:p w14:paraId="3F2E16CC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palindromeCheck(</w:t>
            </w:r>
            <w:r w:rsidRPr="0092015D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92015D"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>,</w:t>
            </w: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92015D"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  <w:p w14:paraId="662D5E68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14:paraId="758BB4DD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(</w:t>
            </w:r>
            <w:r w:rsidRPr="0092015D"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 w:rsidRPr="0092015D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>n</w:t>
            </w:r>
            <w:r w:rsidRPr="0092015D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!= </w:t>
            </w:r>
            <w:r w:rsidRPr="0092015D"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 w:rsidRPr="0092015D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92015D"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>-1</w:t>
            </w:r>
            <w:r w:rsidRPr="0092015D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>)</w:t>
            </w:r>
          </w:p>
          <w:p w14:paraId="0BA67082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  <w:t>{</w:t>
            </w:r>
          </w:p>
          <w:p w14:paraId="0B36E633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>;</w:t>
            </w:r>
          </w:p>
          <w:p w14:paraId="5429E421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  <w:t>}</w:t>
            </w:r>
          </w:p>
          <w:p w14:paraId="6621A944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34678965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  <w:t>{</w:t>
            </w:r>
          </w:p>
          <w:p w14:paraId="030EAC8E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  <w:t>n++;</w:t>
            </w:r>
          </w:p>
          <w:p w14:paraId="64FE744A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lastRenderedPageBreak/>
              <w:tab/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  <w:t>palindromeCheck(</w:t>
            </w:r>
            <w:r w:rsidRPr="0092015D"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, </w:t>
            </w:r>
            <w:r w:rsidRPr="0092015D"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- 2);</w:t>
            </w:r>
          </w:p>
          <w:p w14:paraId="10C01746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</w: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92015D"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 w:rsidRPr="0092015D">
              <w:rPr>
                <w:rFonts w:ascii="Cascadia Mono" w:hAnsi="Cascadia Mono" w:cs="Cascadia Mono"/>
                <w:sz w:val="19"/>
                <w:szCs w:val="19"/>
              </w:rPr>
              <w:t>;</w:t>
            </w:r>
          </w:p>
          <w:p w14:paraId="3449A17C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07C4EFB6" w14:textId="77777777" w:rsidR="00D94BB6" w:rsidRPr="0092015D" w:rsidRDefault="00D94BB6" w:rsidP="006F118A">
            <w:pPr>
              <w:autoSpaceDE w:val="0"/>
              <w:autoSpaceDN w:val="0"/>
              <w:adjustRightInd w:val="0"/>
              <w:ind w:left="473"/>
              <w:rPr>
                <w:rFonts w:ascii="Cascadia Mono" w:hAnsi="Cascadia Mono" w:cs="Cascadia Mono"/>
                <w:sz w:val="19"/>
                <w:szCs w:val="19"/>
              </w:rPr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ab/>
              <w:t>}</w:t>
            </w:r>
          </w:p>
          <w:p w14:paraId="292CCE8B" w14:textId="77777777" w:rsidR="00D94BB6" w:rsidRDefault="00D94BB6" w:rsidP="006F118A">
            <w:pPr>
              <w:spacing w:after="1869"/>
              <w:ind w:left="473"/>
            </w:pPr>
            <w:r w:rsidRPr="0092015D"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  <w:tr w:rsidR="00D94BB6" w14:paraId="3AEC1FD7" w14:textId="77777777" w:rsidTr="001547DE">
        <w:trPr>
          <w:trHeight w:val="2917"/>
        </w:trPr>
        <w:tc>
          <w:tcPr>
            <w:tcW w:w="8494" w:type="dxa"/>
          </w:tcPr>
          <w:p w14:paraId="0D9C2961" w14:textId="77777777" w:rsidR="00D94BB6" w:rsidRDefault="00D94BB6" w:rsidP="006F118A">
            <w:pPr>
              <w:spacing w:after="1869"/>
            </w:pPr>
            <w:r w:rsidRPr="0092015D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36C42A1" wp14:editId="7B44FDD7">
                  <wp:extent cx="2448267" cy="762106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BB6" w14:paraId="63C7C94A" w14:textId="77777777" w:rsidTr="001547DE">
        <w:trPr>
          <w:trHeight w:val="2875"/>
        </w:trPr>
        <w:tc>
          <w:tcPr>
            <w:tcW w:w="8494" w:type="dxa"/>
          </w:tcPr>
          <w:p w14:paraId="0F8E5E64" w14:textId="77777777" w:rsidR="00D94BB6" w:rsidRDefault="00D94BB6" w:rsidP="006F118A">
            <w:pPr>
              <w:spacing w:after="1869"/>
            </w:pPr>
            <w:r w:rsidRPr="0092015D">
              <w:rPr>
                <w:noProof/>
                <w:lang w:val="en-GB" w:eastAsia="en-GB"/>
              </w:rPr>
              <w:drawing>
                <wp:inline distT="0" distB="0" distL="0" distR="0" wp14:anchorId="20CB1BC4" wp14:editId="2AF4EF05">
                  <wp:extent cx="1933845" cy="7430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ECA57" w14:textId="77777777" w:rsidR="00BC1391" w:rsidRDefault="00BC1391" w:rsidP="00BC1391">
      <w:pPr>
        <w:ind w:firstLine="720"/>
        <w:rPr>
          <w:sz w:val="32"/>
          <w:szCs w:val="32"/>
        </w:rPr>
      </w:pPr>
    </w:p>
    <w:p w14:paraId="1CBA5282" w14:textId="77777777" w:rsidR="007A16CF" w:rsidRDefault="007A16CF"/>
    <w:sectPr w:rsidR="007A16CF" w:rsidSect="00BC1391">
      <w:pgSz w:w="11906" w:h="16838"/>
      <w:pgMar w:top="1440" w:right="1440" w:bottom="1440" w:left="1440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scadia Mono">
    <w:altName w:val="Times New Roman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62146"/>
    <w:multiLevelType w:val="hybridMultilevel"/>
    <w:tmpl w:val="534C07F2"/>
    <w:lvl w:ilvl="0" w:tplc="0A826F40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BC9E7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607C3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8CA79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D6BC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0AA75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C669B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82A47C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845E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B6"/>
    <w:rsid w:val="001547DE"/>
    <w:rsid w:val="00336ACE"/>
    <w:rsid w:val="0044464B"/>
    <w:rsid w:val="007A16CF"/>
    <w:rsid w:val="00BC1391"/>
    <w:rsid w:val="00D33B63"/>
    <w:rsid w:val="00D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5AD6"/>
  <w15:chartTrackingRefBased/>
  <w15:docId w15:val="{560014CC-BF00-4FD5-BDDC-5A545933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39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B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customStyle="1" w:styleId="TableGrid">
    <w:name w:val="TableGrid"/>
    <w:rsid w:val="00D94BB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94BB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ghees%20Tariq\Documents\Custom%20Office%20Templates\Assignment%20Cover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Cover Page</Template>
  <TotalTime>0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Tariq</dc:creator>
  <cp:keywords/>
  <dc:description/>
  <cp:lastModifiedBy>touseef</cp:lastModifiedBy>
  <cp:revision>2</cp:revision>
  <dcterms:created xsi:type="dcterms:W3CDTF">2024-12-30T17:59:00Z</dcterms:created>
  <dcterms:modified xsi:type="dcterms:W3CDTF">2024-12-30T17:59:00Z</dcterms:modified>
</cp:coreProperties>
</file>